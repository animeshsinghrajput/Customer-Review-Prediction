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4B93C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3EEB884" wp14:editId="6DDF595D">
            <wp:extent cx="3657600" cy="356616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6616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C52F9FB" w14:textId="5B4D3BB3" w:rsidR="00C6554A" w:rsidRDefault="00FA2F06" w:rsidP="00C6554A">
      <w:pPr>
        <w:pStyle w:val="Title"/>
      </w:pPr>
      <w:r>
        <w:t>Approach Toward Problem Solving</w:t>
      </w:r>
    </w:p>
    <w:p w14:paraId="364CDB17" w14:textId="397C3FAB" w:rsidR="00C6554A" w:rsidRPr="00D5413C" w:rsidRDefault="009C7727" w:rsidP="00C6554A">
      <w:pPr>
        <w:pStyle w:val="Subtitle"/>
      </w:pPr>
      <w:r>
        <w:t>Final_submission.ipynb is final file</w:t>
      </w:r>
    </w:p>
    <w:p w14:paraId="3D7DD114" w14:textId="2E6A46B1" w:rsidR="00C6554A" w:rsidRDefault="00FA2F06" w:rsidP="00C6554A">
      <w:pPr>
        <w:pStyle w:val="ContactInfo"/>
      </w:pPr>
      <w:r>
        <w:t>ANIMESH KUMAR SINGH</w:t>
      </w:r>
      <w:r w:rsidR="00C6554A">
        <w:t xml:space="preserve"> |</w:t>
      </w:r>
      <w:r w:rsidR="00C6554A" w:rsidRPr="00D5413C">
        <w:t xml:space="preserve"> </w:t>
      </w:r>
      <w:r>
        <w:t>04/01/2019</w:t>
      </w:r>
      <w:r w:rsidR="00C6554A">
        <w:br w:type="page"/>
      </w:r>
    </w:p>
    <w:p w14:paraId="1AE9F28D" w14:textId="77777777" w:rsidR="00FA2F06" w:rsidRPr="00FA2F06" w:rsidRDefault="00FA2F06" w:rsidP="00FA2F06">
      <w:pPr>
        <w:pStyle w:val="ydpbc30c278msonormal"/>
        <w:rPr>
          <w:rFonts w:ascii="Trebuchet MS" w:hAnsi="Trebuchet MS" w:cs="Helvetica"/>
          <w:u w:val="single"/>
        </w:rPr>
      </w:pPr>
      <w:r w:rsidRPr="00FA2F06">
        <w:rPr>
          <w:rFonts w:ascii="Trebuchet MS" w:hAnsi="Trebuchet MS" w:cs="Helvetica"/>
          <w:b/>
          <w:bCs/>
          <w:u w:val="single"/>
        </w:rPr>
        <w:lastRenderedPageBreak/>
        <w:t>Approach Towards Solving Problem</w:t>
      </w:r>
    </w:p>
    <w:p w14:paraId="1C0AC55F" w14:textId="77777777" w:rsidR="00FA2F06" w:rsidRPr="00FA2F06" w:rsidRDefault="00FA2F06" w:rsidP="00FA2F06">
      <w:pPr>
        <w:pStyle w:val="ydpbc30c278msonormal"/>
        <w:rPr>
          <w:rFonts w:ascii="Trebuchet MS" w:hAnsi="Trebuchet MS" w:cs="Helvetica"/>
        </w:rPr>
      </w:pPr>
      <w:r w:rsidRPr="00FA2F06">
        <w:rPr>
          <w:rFonts w:ascii="Trebuchet MS" w:hAnsi="Trebuchet MS" w:cs="Helvetica"/>
          <w:b/>
          <w:bCs/>
        </w:rPr>
        <w:t> </w:t>
      </w:r>
    </w:p>
    <w:p w14:paraId="64427F30" w14:textId="77777777" w:rsidR="00FA2F06" w:rsidRPr="00FA2F06" w:rsidRDefault="00FA2F06" w:rsidP="00FA2F06">
      <w:pPr>
        <w:pStyle w:val="ydpbc30c278msonormal"/>
        <w:rPr>
          <w:rFonts w:ascii="Trebuchet MS" w:hAnsi="Trebuchet MS" w:cs="Helvetica"/>
        </w:rPr>
      </w:pPr>
      <w:r w:rsidRPr="00FA2F06">
        <w:rPr>
          <w:rFonts w:ascii="Trebuchet MS" w:hAnsi="Trebuchet MS" w:cs="Helvetica"/>
          <w:bCs/>
        </w:rPr>
        <w:t>1)Reading the Raw Data.</w:t>
      </w:r>
    </w:p>
    <w:p w14:paraId="66163EAF" w14:textId="77777777" w:rsidR="00FA2F06" w:rsidRPr="00FA2F06" w:rsidRDefault="00FA2F06" w:rsidP="00FA2F06">
      <w:pPr>
        <w:pStyle w:val="ydpbc30c278msonormal"/>
        <w:rPr>
          <w:rFonts w:ascii="Trebuchet MS" w:hAnsi="Trebuchet MS" w:cs="Helvetica"/>
        </w:rPr>
      </w:pPr>
      <w:r w:rsidRPr="00FA2F06">
        <w:rPr>
          <w:rFonts w:ascii="Trebuchet MS" w:hAnsi="Trebuchet MS" w:cs="Helvetica"/>
          <w:bCs/>
        </w:rPr>
        <w:t>2)Checking for Any NA value Present in the Data</w:t>
      </w:r>
    </w:p>
    <w:p w14:paraId="7E6FAF24" w14:textId="6BEBC8F3" w:rsidR="00FA2F06" w:rsidRPr="00FA2F06" w:rsidRDefault="00FA2F06" w:rsidP="00FA2F06">
      <w:pPr>
        <w:pStyle w:val="ydpbc30c278msonormal"/>
        <w:rPr>
          <w:rFonts w:ascii="Trebuchet MS" w:hAnsi="Trebuchet MS" w:cs="Helvetica"/>
        </w:rPr>
      </w:pPr>
      <w:r w:rsidRPr="00FA2F06">
        <w:rPr>
          <w:rFonts w:ascii="Trebuchet MS" w:hAnsi="Trebuchet MS" w:cs="Helvetica"/>
          <w:bCs/>
        </w:rPr>
        <w:t>3)Now Removing Device and Browser Used as It will Not Play any Significant Rule in Prediction, they can come handy in Clustering.</w:t>
      </w:r>
    </w:p>
    <w:p w14:paraId="1D9EE3AD" w14:textId="7F4B54F8" w:rsidR="00FA2F06" w:rsidRPr="00FA2F06" w:rsidRDefault="00FA2F06" w:rsidP="00FA2F06">
      <w:pPr>
        <w:pStyle w:val="ydpbc30c278msonormal"/>
        <w:rPr>
          <w:rFonts w:ascii="Trebuchet MS" w:hAnsi="Trebuchet MS" w:cs="Helvetica"/>
        </w:rPr>
      </w:pPr>
      <w:r w:rsidRPr="00FA2F06">
        <w:rPr>
          <w:rFonts w:ascii="Trebuchet MS" w:hAnsi="Trebuchet MS" w:cs="Helvetica"/>
          <w:bCs/>
        </w:rPr>
        <w:t>4)Then Using Label Encoder Converting the Response in Numerical Categorial Value as it is much easier to handle.</w:t>
      </w:r>
    </w:p>
    <w:p w14:paraId="149E2D66" w14:textId="16F7BC5A" w:rsidR="00FA2F06" w:rsidRPr="00FA2F06" w:rsidRDefault="00FA2F06" w:rsidP="00FA2F06">
      <w:pPr>
        <w:pStyle w:val="ydpbc30c278msonormal"/>
        <w:rPr>
          <w:rFonts w:ascii="Trebuchet MS" w:hAnsi="Trebuchet MS" w:cs="Helvetica"/>
        </w:rPr>
      </w:pPr>
      <w:r w:rsidRPr="00FA2F06">
        <w:rPr>
          <w:rFonts w:ascii="Trebuchet MS" w:hAnsi="Trebuchet MS" w:cs="Helvetica"/>
          <w:bCs/>
        </w:rPr>
        <w:t>5)Applying Text Pre-processing Techniques</w:t>
      </w:r>
      <w:r>
        <w:rPr>
          <w:rFonts w:ascii="Trebuchet MS" w:hAnsi="Trebuchet MS" w:cs="Helvetica"/>
        </w:rPr>
        <w:t xml:space="preserve"> </w:t>
      </w:r>
      <w:r w:rsidRPr="00FA2F06">
        <w:rPr>
          <w:rFonts w:ascii="Trebuchet MS" w:hAnsi="Trebuchet MS" w:cs="Helvetica"/>
          <w:bCs/>
        </w:rPr>
        <w:t xml:space="preserve">Like Removal of Punctuations, Stopwords and Digits We can also Remove Special Character </w:t>
      </w:r>
    </w:p>
    <w:p w14:paraId="13405EC0" w14:textId="77777777" w:rsidR="00FA2F06" w:rsidRPr="00FA2F06" w:rsidRDefault="00FA2F06" w:rsidP="00FA2F06">
      <w:pPr>
        <w:pStyle w:val="ydpbc30c278msonormal"/>
        <w:rPr>
          <w:rFonts w:ascii="Trebuchet MS" w:hAnsi="Trebuchet MS" w:cs="Helvetica"/>
        </w:rPr>
      </w:pPr>
      <w:r w:rsidRPr="00FA2F06">
        <w:rPr>
          <w:rFonts w:ascii="Trebuchet MS" w:hAnsi="Trebuchet MS" w:cs="Helvetica"/>
          <w:bCs/>
        </w:rPr>
        <w:t>6)In EDA, I calculated the Length of each observation Due to Computational Problem Couldn’t able to See the Boxplot but the First Observation was an Outlier</w:t>
      </w:r>
    </w:p>
    <w:p w14:paraId="277FA42C" w14:textId="77777777" w:rsidR="00FA2F06" w:rsidRPr="00FA2F06" w:rsidRDefault="00FA2F06" w:rsidP="00FA2F06">
      <w:pPr>
        <w:pStyle w:val="ydpbc30c278msonormal"/>
        <w:rPr>
          <w:rFonts w:ascii="Trebuchet MS" w:hAnsi="Trebuchet MS" w:cs="Helvetica"/>
        </w:rPr>
      </w:pPr>
      <w:r w:rsidRPr="00FA2F06">
        <w:rPr>
          <w:rFonts w:ascii="Trebuchet MS" w:hAnsi="Trebuchet MS" w:cs="Helvetica"/>
          <w:bCs/>
        </w:rPr>
        <w:t>7)In this, I used Stemming instead of Lemmatization because Stemming is much faster than Lemmatization.</w:t>
      </w:r>
    </w:p>
    <w:p w14:paraId="66C9FD34" w14:textId="09FF8A69" w:rsidR="00FA2F06" w:rsidRPr="00FA2F06" w:rsidRDefault="00FA2F06" w:rsidP="00FA2F06">
      <w:pPr>
        <w:pStyle w:val="ydpbc30c278msonormal"/>
        <w:rPr>
          <w:rFonts w:ascii="Trebuchet MS" w:hAnsi="Trebuchet MS" w:cs="Helvetica"/>
        </w:rPr>
      </w:pPr>
      <w:r w:rsidRPr="00FA2F06">
        <w:rPr>
          <w:rFonts w:ascii="Trebuchet MS" w:hAnsi="Trebuchet MS" w:cs="Helvetica"/>
          <w:bCs/>
        </w:rPr>
        <w:t>8)Now in Feature Engineering, we used both Count and TF-IDF and reduce the features from 960000 to 45000 without compromising the accuracy much.</w:t>
      </w:r>
    </w:p>
    <w:p w14:paraId="6E03B032" w14:textId="77777777" w:rsidR="00FA2F06" w:rsidRPr="00FA2F06" w:rsidRDefault="00FA2F06" w:rsidP="00FA2F06">
      <w:pPr>
        <w:pStyle w:val="ydpbc30c278msonormal"/>
        <w:rPr>
          <w:rFonts w:ascii="Trebuchet MS" w:hAnsi="Trebuchet MS" w:cs="Helvetica"/>
        </w:rPr>
      </w:pPr>
      <w:r w:rsidRPr="00FA2F06">
        <w:rPr>
          <w:rFonts w:ascii="Trebuchet MS" w:hAnsi="Trebuchet MS" w:cs="Helvetica"/>
          <w:bCs/>
        </w:rPr>
        <w:t>10)I Got 88% Accuracy with Logistic Regression</w:t>
      </w:r>
      <w:bookmarkStart w:id="5" w:name="_GoBack"/>
      <w:bookmarkEnd w:id="5"/>
    </w:p>
    <w:p w14:paraId="624D298D" w14:textId="24FF42C0" w:rsidR="00FA2F06" w:rsidRPr="00FA2F06" w:rsidRDefault="00FA2F06" w:rsidP="00FA2F06">
      <w:pPr>
        <w:pStyle w:val="ydpbc30c278msonormal"/>
        <w:rPr>
          <w:rFonts w:ascii="Trebuchet MS" w:hAnsi="Trebuchet MS" w:cs="Helvetica"/>
        </w:rPr>
      </w:pPr>
      <w:r w:rsidRPr="00FA2F06">
        <w:rPr>
          <w:rFonts w:ascii="Trebuchet MS" w:hAnsi="Trebuchet MS" w:cs="Helvetica"/>
          <w:bCs/>
        </w:rPr>
        <w:t>1</w:t>
      </w:r>
      <w:r w:rsidR="00B15C9A">
        <w:rPr>
          <w:rFonts w:ascii="Trebuchet MS" w:hAnsi="Trebuchet MS" w:cs="Helvetica"/>
          <w:bCs/>
        </w:rPr>
        <w:t>1</w:t>
      </w:r>
      <w:r w:rsidRPr="00FA2F06">
        <w:rPr>
          <w:rFonts w:ascii="Trebuchet MS" w:hAnsi="Trebuchet MS" w:cs="Helvetica"/>
          <w:bCs/>
        </w:rPr>
        <w:t>)Few Last Notes, Due to Computer Restriction not able to Perform SVM and XGboost Hopefully they Would’ve Increased the Accuracy of the Model.</w:t>
      </w:r>
    </w:p>
    <w:p w14:paraId="453FF544" w14:textId="5D036F75" w:rsidR="00FA2F06" w:rsidRDefault="00FA2F06" w:rsidP="00FA2F06">
      <w:pPr>
        <w:pStyle w:val="ydpbc30c278msonormal"/>
        <w:rPr>
          <w:rFonts w:ascii="Trebuchet MS" w:hAnsi="Trebuchet MS" w:cs="Helvetica"/>
          <w:bCs/>
        </w:rPr>
      </w:pPr>
      <w:r w:rsidRPr="00FA2F06">
        <w:rPr>
          <w:rFonts w:ascii="Trebuchet MS" w:hAnsi="Trebuchet MS" w:cs="Helvetica"/>
          <w:bCs/>
        </w:rPr>
        <w:t>1</w:t>
      </w:r>
      <w:r w:rsidR="00B15C9A">
        <w:rPr>
          <w:rFonts w:ascii="Trebuchet MS" w:hAnsi="Trebuchet MS" w:cs="Helvetica"/>
          <w:bCs/>
        </w:rPr>
        <w:t>2</w:t>
      </w:r>
      <w:r w:rsidRPr="00FA2F06">
        <w:rPr>
          <w:rFonts w:ascii="Trebuchet MS" w:hAnsi="Trebuchet MS" w:cs="Helvetica"/>
          <w:bCs/>
        </w:rPr>
        <w:t xml:space="preserve">)The Final Result is in Form of </w:t>
      </w:r>
      <w:r w:rsidR="00570CC5">
        <w:rPr>
          <w:rFonts w:ascii="Trebuchet MS" w:hAnsi="Trebuchet MS" w:cs="Helvetica"/>
          <w:bCs/>
        </w:rPr>
        <w:t>Good</w:t>
      </w:r>
      <w:r w:rsidRPr="00FA2F06">
        <w:rPr>
          <w:rFonts w:ascii="Trebuchet MS" w:hAnsi="Trebuchet MS" w:cs="Helvetica"/>
          <w:bCs/>
        </w:rPr>
        <w:t xml:space="preserve"> and </w:t>
      </w:r>
      <w:r w:rsidR="00570CC5">
        <w:rPr>
          <w:rFonts w:ascii="Trebuchet MS" w:hAnsi="Trebuchet MS" w:cs="Helvetica"/>
          <w:bCs/>
        </w:rPr>
        <w:t>Bad</w:t>
      </w:r>
      <w:r w:rsidRPr="00FA2F06">
        <w:rPr>
          <w:rFonts w:ascii="Trebuchet MS" w:hAnsi="Trebuchet MS" w:cs="Helvetica"/>
          <w:bCs/>
        </w:rPr>
        <w:t>.</w:t>
      </w:r>
    </w:p>
    <w:p w14:paraId="0E7B9465" w14:textId="35F8ACD3" w:rsidR="009C7727" w:rsidRDefault="009C7727" w:rsidP="00FA2F06">
      <w:pPr>
        <w:pStyle w:val="ydpbc30c278msonormal"/>
        <w:rPr>
          <w:rFonts w:ascii="Trebuchet MS" w:hAnsi="Trebuchet MS" w:cs="Helvetica"/>
        </w:rPr>
      </w:pPr>
    </w:p>
    <w:p w14:paraId="200AF518" w14:textId="1505B11C" w:rsidR="009C7727" w:rsidRPr="00A71709" w:rsidRDefault="009C7727" w:rsidP="00FA2F06">
      <w:pPr>
        <w:pStyle w:val="ydpbc30c278msonormal"/>
        <w:rPr>
          <w:rFonts w:ascii="Trebuchet MS" w:hAnsi="Trebuchet MS" w:cs="Helvetica"/>
          <w:i/>
          <w:sz w:val="28"/>
          <w:szCs w:val="28"/>
        </w:rPr>
      </w:pPr>
      <w:r w:rsidRPr="00A71709">
        <w:rPr>
          <w:rFonts w:ascii="Trebuchet MS" w:hAnsi="Trebuchet MS" w:cs="Helvetica"/>
          <w:b/>
          <w:i/>
          <w:sz w:val="28"/>
          <w:szCs w:val="28"/>
        </w:rPr>
        <w:t>Final_Submission.ipynb</w:t>
      </w:r>
      <w:r w:rsidR="00A71709" w:rsidRPr="00A71709">
        <w:rPr>
          <w:rFonts w:ascii="Trebuchet MS" w:hAnsi="Trebuchet MS" w:cs="Helvetica"/>
          <w:b/>
          <w:i/>
          <w:sz w:val="28"/>
          <w:szCs w:val="28"/>
        </w:rPr>
        <w:t xml:space="preserve"> &amp; Final_Submission.csv</w:t>
      </w:r>
      <w:r w:rsidRPr="00A71709">
        <w:rPr>
          <w:rFonts w:ascii="Trebuchet MS" w:hAnsi="Trebuchet MS" w:cs="Helvetica"/>
          <w:b/>
          <w:i/>
          <w:sz w:val="28"/>
          <w:szCs w:val="28"/>
        </w:rPr>
        <w:t xml:space="preserve"> Is Final File</w:t>
      </w:r>
      <w:r w:rsidRPr="00A71709">
        <w:rPr>
          <w:rFonts w:ascii="Trebuchet MS" w:hAnsi="Trebuchet MS" w:cs="Helvetica"/>
          <w:i/>
          <w:sz w:val="28"/>
          <w:szCs w:val="28"/>
        </w:rPr>
        <w:t>.</w:t>
      </w:r>
    </w:p>
    <w:p w14:paraId="412E587F" w14:textId="77777777" w:rsidR="00FA2F06" w:rsidRDefault="00FA2F06" w:rsidP="00FA2F06">
      <w:pPr>
        <w:pStyle w:val="ydpbc30c278msonormal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32"/>
          <w:szCs w:val="32"/>
        </w:rPr>
        <w:t> </w:t>
      </w:r>
    </w:p>
    <w:p w14:paraId="787537E8" w14:textId="55723F0E" w:rsidR="002C74C0" w:rsidRDefault="00990D73" w:rsidP="00FA2F06">
      <w:pPr>
        <w:pStyle w:val="Heading1"/>
      </w:pPr>
    </w:p>
    <w:sectPr w:rsidR="002C74C0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055D9" w14:textId="77777777" w:rsidR="00990D73" w:rsidRDefault="00990D73" w:rsidP="00C6554A">
      <w:pPr>
        <w:spacing w:before="0" w:after="0" w:line="240" w:lineRule="auto"/>
      </w:pPr>
      <w:r>
        <w:separator/>
      </w:r>
    </w:p>
  </w:endnote>
  <w:endnote w:type="continuationSeparator" w:id="0">
    <w:p w14:paraId="19D5D431" w14:textId="77777777" w:rsidR="00990D73" w:rsidRDefault="00990D7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1D686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0BBAE" w14:textId="77777777" w:rsidR="00990D73" w:rsidRDefault="00990D7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C397F9A" w14:textId="77777777" w:rsidR="00990D73" w:rsidRDefault="00990D7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06"/>
    <w:rsid w:val="002554CD"/>
    <w:rsid w:val="00293B83"/>
    <w:rsid w:val="002B4294"/>
    <w:rsid w:val="00333D0D"/>
    <w:rsid w:val="00395C1C"/>
    <w:rsid w:val="004C049F"/>
    <w:rsid w:val="005000E2"/>
    <w:rsid w:val="00570CC5"/>
    <w:rsid w:val="005D3430"/>
    <w:rsid w:val="006A3CE7"/>
    <w:rsid w:val="0087328F"/>
    <w:rsid w:val="00903F43"/>
    <w:rsid w:val="00990D73"/>
    <w:rsid w:val="009C7727"/>
    <w:rsid w:val="00A71709"/>
    <w:rsid w:val="00B15C9A"/>
    <w:rsid w:val="00C6554A"/>
    <w:rsid w:val="00ED7C44"/>
    <w:rsid w:val="00FA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B0154"/>
  <w15:chartTrackingRefBased/>
  <w15:docId w15:val="{AD5C6ACF-86CA-4C6E-B3F7-3F025019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ydpbc30c278msonormal">
    <w:name w:val="ydpbc30c278msonormal"/>
    <w:basedOn w:val="Normal"/>
    <w:rsid w:val="00FA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blicdomainpictures.net/view-image.php?image=32556&amp;picture=strategiai-elorejelzes-1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me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35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KUMAR SINGH</dc:creator>
  <cp:keywords/>
  <dc:description/>
  <cp:lastModifiedBy>ANIMESH KUMAR SINGH</cp:lastModifiedBy>
  <cp:revision>6</cp:revision>
  <dcterms:created xsi:type="dcterms:W3CDTF">2019-02-04T05:43:00Z</dcterms:created>
  <dcterms:modified xsi:type="dcterms:W3CDTF">2019-02-04T07:40:00Z</dcterms:modified>
</cp:coreProperties>
</file>